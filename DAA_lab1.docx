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sectPr>
          <w:pgSz w:w="11906" w:h="16838"/>
          <w:pgMar w:top="288" w:right="1800" w:bottom="1440" w:left="1800" w:header="720" w:footer="720" w:gutter="0"/>
          <w:cols w:space="720" w:num="1"/>
          <w:docGrid w:linePitch="360" w:charSpace="0"/>
        </w:sectPr>
      </w:pPr>
      <w:r>
        <w:rPr>
          <w:u w:val="none"/>
        </w:rPr>
        <w:pict>
          <v:shape id="_x0000_s1031" o:spid="_x0000_s1031" o:spt="136" type="#_x0000_t136" style="position:absolute;left:0pt;margin-left:84.8pt;margin-top:255.15pt;height:59.3pt;width:258.75pt;z-index:251663360;mso-width-relative:page;mso-height-relative:page;" fillcolor="#3674AE" filled="t" stroked="t" coordsize="21600,21600" adj="10800">
            <v:path/>
            <v:fill on="t" color2="#FF9933" focussize="0,0"/>
            <v:stroke color="#FFFFFF"/>
            <v:imagedata o:title=""/>
            <o:lock v:ext="edit" aspectratio="f"/>
            <v:textpath on="t" fitshape="t" fitpath="t" trim="t" xscale="f" string="DAA  Lab" style="font-family:Times New Roman;font-size:40pt;font-weight:bold;v-text-align:center;"/>
            <v:shadow on="t" type="emboss" obscured="f" color="lineOrFill darken(153)" opacity="65536f" color2="shadow add(102)" offset="-1pt,-1pt" offset2="0pt,0pt" origin="0f,0f" matrix="65536f,0f,0f,65536f,0,0"/>
          </v:shape>
        </w:pict>
      </w:r>
      <w:r>
        <w:pict>
          <v:rect id="_x0000_s1027" o:spid="_x0000_s1027" o:spt="1" style="position:absolute;left:0pt;margin-left:452.75pt;margin-top:13.25pt;height:791.1pt;width:7.4pt;mso-position-vertical-relative:page;z-index:251662336;mso-width-relative:page;mso-height-relative:page;" fillcolor="#FFFFFF" filled="t" stroked="t" coordsize="21600,21600">
            <v:path/>
            <v:fill on="t" color2="#FFFFFF" focussize="0,0"/>
            <v:stroke color="#44546A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pict>
          <v:rect id="_x0000_s1026" o:spid="_x0000_s1026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filled="t" stroked="t" coordsize="21600,21600">
            <v:path/>
            <v:fill on="t" color2="#FFFFFF" focussize="0,0"/>
            <v:stroke color="#44546A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pict>
          <v:rect id="_x0000_s1028" o:spid="_x0000_s1028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pict>
          <v:rect id="_x0000_s1029" o:spid="_x0000_s1029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pict>
          <v:shape id="_x0000_s1030" o:spid="_x0000_s1030" o:spt="202" type="#_x0000_t202" style="position:absolute;left:0pt;margin-left:118.45pt;margin-top:438.05pt;height:203.55pt;width:276.3pt;z-index:25166438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Prashant Regmi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Roll No: 21053305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Section: 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 xml:space="preserve">Subject: DAA  Lab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Lab Day: 1</w:t>
                  </w:r>
                </w:p>
              </w:txbxContent>
            </v:textbox>
          </v:shape>
        </w:pict>
      </w:r>
      <w:r>
        <w:rPr>
          <w:u w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1280795</wp:posOffset>
            </wp:positionH>
            <wp:positionV relativeFrom="paragraph">
              <wp:posOffset>183515</wp:posOffset>
            </wp:positionV>
            <wp:extent cx="2919095" cy="1957705"/>
            <wp:effectExtent l="0" t="0" r="1905" b="10795"/>
            <wp:wrapSquare wrapText="bothSides"/>
            <wp:docPr id="5" name="Picture 5" descr="k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i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Arial Black" w:hAnsi="Arial Black" w:cs="Arial Black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QUESTIONS</w:t>
      </w:r>
    </w:p>
    <w:p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Aim of the Experiment 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 To store random numbers into an array of N integers and then find out the smallest and largest number stored in it. N is the user input.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in the array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display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arrray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maximum element in the array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minimum element in the array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Output</w:t>
      </w:r>
    </w:p>
    <w:p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Arial" w:hAnsi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drawing>
          <wp:inline distT="0" distB="0" distL="114300" distR="114300">
            <wp:extent cx="6234430" cy="1631315"/>
            <wp:effectExtent l="0" t="0" r="127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Aim of the Experiment 2</w:t>
      </w: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: To store random numbers into an array of N integers, where the array</w:t>
      </w: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must contains some duplicates and then do the following: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a) Find out the total number of duplicate elements.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b) Find out the most repeating element in the array.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in the array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//to dispaly the array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arrray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//a) Find out the total number of duplicate elements.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total number of duplicate elements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//b) Find out the most repeating element in the array.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most repeating element in the array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Output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drawing>
          <wp:inline distT="0" distB="0" distL="114300" distR="114300">
            <wp:extent cx="5972175" cy="2432050"/>
            <wp:effectExtent l="0" t="0" r="9525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Aim of the Experiment 3</w:t>
      </w:r>
      <w:r>
        <w:rPr>
          <w:rFonts w:hint="default" w:ascii="Arial" w:hAnsi="Arial"/>
          <w:sz w:val="24"/>
          <w:szCs w:val="24"/>
          <w:lang w:val="en-US"/>
        </w:rPr>
        <w:t>: To rearrange the elements of an array of N integers such that all even numbers are followed by all odd numbers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elements in the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elements of the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rearranged array 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Output</w:t>
      </w:r>
    </w:p>
    <w:p>
      <w:pPr>
        <w:numPr>
          <w:ilvl w:val="0"/>
          <w:numId w:val="0"/>
        </w:numPr>
        <w:rPr>
          <w:rFonts w:hint="default" w:ascii="Arial" w:hAnsi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sz w:val="22"/>
          <w:szCs w:val="22"/>
          <w:lang w:val="en-US"/>
        </w:rPr>
      </w:pPr>
      <w:r>
        <w:drawing>
          <wp:inline distT="0" distB="0" distL="114300" distR="114300">
            <wp:extent cx="5270500" cy="1308735"/>
            <wp:effectExtent l="0" t="0" r="0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Aim of the Experiment 4</w:t>
      </w:r>
      <w:r>
        <w:rPr>
          <w:rFonts w:hint="default" w:ascii="Arial" w:hAnsi="Arial"/>
          <w:sz w:val="24"/>
          <w:szCs w:val="24"/>
          <w:lang w:val="en-US"/>
        </w:rPr>
        <w:t>: To take three variable (a, b, c) as separate parameters and swapvalues stored so that value a goes to b, b to c and c to a by using a SWAP(x,y) function that swaps/exchanges the numbers x and y.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70" w:firstLineChars="50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temp_3305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values of a, b and c: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left="1260" w:hanging="1260" w:hanging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values of a, b and c after swapping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%d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2C"/>
        <w:spacing w:line="190" w:lineRule="atLeast"/>
        <w:jc w:val="left"/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2"/>
          <w:szCs w:val="22"/>
          <w:lang w:val="en-US"/>
        </w:rPr>
      </w:pPr>
      <w:r>
        <w:drawing>
          <wp:inline distT="0" distB="0" distL="114300" distR="114300">
            <wp:extent cx="5970270" cy="1685925"/>
            <wp:effectExtent l="0" t="0" r="11430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Aim of the Experiment 5</w:t>
      </w:r>
      <w:r>
        <w:rPr>
          <w:rFonts w:hint="default" w:ascii="Arial" w:hAnsi="Arial"/>
          <w:sz w:val="24"/>
          <w:szCs w:val="24"/>
          <w:lang w:val="en-US"/>
        </w:rPr>
        <w:t>: To take A an n*n square matrix array as an input and then WAP by using appropriate user defined functions for the following: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a) Find the number of nonzero elements in A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b) Find the sum of the elements above the leading diagonal.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c) Display the elements below the minor diagonal.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d) Find the product of the diagonal elements.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Enter the matrix row/column: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elements in the array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//to display the array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array is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nonzero elements in 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number of nonzero elements in the array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sum of the elements above the leading diagonal.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sum of the elements above the leading diagonal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display the elements below the minor diagonal.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elements below the minor diagonal are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//product of the diagonal elements.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arr_3305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"The product of the diagonal elements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Output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n-US"/>
        </w:rPr>
      </w:pPr>
      <w:r>
        <w:drawing>
          <wp:inline distT="0" distB="0" distL="114300" distR="114300">
            <wp:extent cx="6309995" cy="3148965"/>
            <wp:effectExtent l="0" t="0" r="1905" b="63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8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NotDisplayPageBoundaries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C508B"/>
    <w:rsid w:val="0EAA2B76"/>
    <w:rsid w:val="155979AC"/>
    <w:rsid w:val="162A064B"/>
    <w:rsid w:val="17F740AA"/>
    <w:rsid w:val="1E72452F"/>
    <w:rsid w:val="20D109C9"/>
    <w:rsid w:val="22443498"/>
    <w:rsid w:val="273743F1"/>
    <w:rsid w:val="3F9F746D"/>
    <w:rsid w:val="43EC72B8"/>
    <w:rsid w:val="46D749CF"/>
    <w:rsid w:val="567C3D09"/>
    <w:rsid w:val="5AD703AE"/>
    <w:rsid w:val="5E433D42"/>
    <w:rsid w:val="6C8078E3"/>
    <w:rsid w:val="78A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T01\OneDrive\Documents\oop%20lab\lab1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  <customSectPr/>
  </customSectProps>
  <customShpExts>
    <customShpInfo spid="_x0000_s1031"/>
    <customShpInfo spid="_x0000_s1027"/>
    <customShpInfo spid="_x0000_s1026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709</Words>
  <Characters>3993</Characters>
  <Lines>0</Lines>
  <Paragraphs>0</Paragraphs>
  <TotalTime>18</TotalTime>
  <ScaleCrop>false</ScaleCrop>
  <LinksUpToDate>false</LinksUpToDate>
  <CharactersWithSpaces>5596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2022-08-04T05:26:00Z</dcterms:created>
  <dc:creator>KIIT01</dc:creator>
  <cp:lastModifiedBy>KIIT01</cp:lastModifiedBy>
  <dcterms:modified xsi:type="dcterms:W3CDTF">2023-07-24T16:36:02Z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C7FD4F39311F428398FEE1C54852F74E</vt:lpwstr>
  </property>
</Properties>
</file>